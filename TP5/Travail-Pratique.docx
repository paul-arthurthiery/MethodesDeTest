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4908E" w14:textId="377C5114" w:rsidR="006975AA" w:rsidRPr="00680E78" w:rsidRDefault="008638EF" w:rsidP="006975AA">
      <w:pPr>
        <w:spacing w:line="276" w:lineRule="auto"/>
        <w:jc w:val="center"/>
        <w:rPr>
          <w:sz w:val="36"/>
          <w:lang w:val="fr-CA"/>
        </w:rPr>
      </w:pPr>
      <w:r>
        <w:rPr>
          <w:sz w:val="36"/>
          <w:lang w:val="fr-CA"/>
        </w:rPr>
        <w:t>Travail Pratique #5</w:t>
      </w:r>
      <w:bookmarkStart w:id="0" w:name="_GoBack"/>
      <w:bookmarkEnd w:id="0"/>
    </w:p>
    <w:p w14:paraId="184A7686" w14:textId="752820DB" w:rsidR="006975AA" w:rsidRPr="00642738" w:rsidRDefault="006975AA" w:rsidP="006975AA">
      <w:pPr>
        <w:spacing w:line="276" w:lineRule="auto"/>
        <w:jc w:val="center"/>
        <w:rPr>
          <w:b/>
          <w:sz w:val="36"/>
          <w:lang w:val="fr-CA"/>
        </w:rPr>
      </w:pPr>
      <w:r w:rsidRPr="00642738">
        <w:rPr>
          <w:b/>
          <w:sz w:val="36"/>
          <w:lang w:val="fr-CA"/>
        </w:rPr>
        <w:t xml:space="preserve">Tests </w:t>
      </w:r>
      <w:r w:rsidR="008638EF">
        <w:rPr>
          <w:b/>
          <w:sz w:val="36"/>
          <w:lang w:val="fr-CA"/>
        </w:rPr>
        <w:t xml:space="preserve">d’intégration </w:t>
      </w:r>
      <w:r w:rsidR="008638EF">
        <w:rPr>
          <w:b/>
          <w:sz w:val="36"/>
          <w:lang w:val="fr-CA"/>
        </w:rPr>
        <w:br/>
        <w:t>Orientés Objet</w:t>
      </w:r>
    </w:p>
    <w:p w14:paraId="7BB1AB79" w14:textId="77777777" w:rsidR="006975AA" w:rsidRDefault="006975AA" w:rsidP="006975AA">
      <w:pPr>
        <w:spacing w:line="276" w:lineRule="auto"/>
        <w:jc w:val="center"/>
        <w:rPr>
          <w:sz w:val="28"/>
          <w:lang w:val="fr-CA"/>
        </w:rPr>
      </w:pPr>
      <w:r w:rsidRPr="00642738">
        <w:rPr>
          <w:sz w:val="28"/>
          <w:lang w:val="fr-CA"/>
        </w:rPr>
        <w:t>Marc-André Jolicoeur 1846304</w:t>
      </w:r>
      <w:r w:rsidRPr="00642738">
        <w:rPr>
          <w:sz w:val="28"/>
          <w:lang w:val="fr-CA"/>
        </w:rPr>
        <w:br/>
        <w:t>Paul-Arthur Thiéry 19</w:t>
      </w:r>
      <w:r>
        <w:rPr>
          <w:sz w:val="28"/>
          <w:lang w:val="fr-CA"/>
        </w:rPr>
        <w:t>69108</w:t>
      </w:r>
    </w:p>
    <w:p w14:paraId="6A0C3505" w14:textId="77777777" w:rsidR="006975AA" w:rsidRPr="00642738" w:rsidRDefault="006975AA" w:rsidP="006975AA">
      <w:pPr>
        <w:spacing w:line="276" w:lineRule="auto"/>
        <w:jc w:val="center"/>
        <w:rPr>
          <w:sz w:val="28"/>
          <w:lang w:val="fr-CA"/>
        </w:rPr>
      </w:pPr>
      <w:r>
        <w:rPr>
          <w:sz w:val="28"/>
          <w:lang w:val="fr-CA"/>
        </w:rPr>
        <w:t xml:space="preserve">Présenté à </w:t>
      </w:r>
      <w:r>
        <w:rPr>
          <w:sz w:val="28"/>
          <w:lang w:val="fr-CA"/>
        </w:rPr>
        <w:br/>
      </w:r>
      <w:r w:rsidRPr="008638EF">
        <w:rPr>
          <w:b/>
          <w:sz w:val="28"/>
          <w:lang w:val="fr-CA"/>
        </w:rPr>
        <w:t>Hiba Bagane</w:t>
      </w:r>
    </w:p>
    <w:p w14:paraId="715AE897" w14:textId="1330072D" w:rsidR="006975AA" w:rsidRPr="00680E78" w:rsidRDefault="006975AA" w:rsidP="006975AA">
      <w:pPr>
        <w:spacing w:line="276" w:lineRule="auto"/>
        <w:jc w:val="center"/>
        <w:rPr>
          <w:sz w:val="28"/>
          <w:lang w:val="fr-CA"/>
        </w:rPr>
        <w:sectPr w:rsidR="006975AA" w:rsidRPr="00680E78" w:rsidSect="00680E78">
          <w:pgSz w:w="12240" w:h="15840"/>
          <w:pgMar w:top="1440" w:right="1797" w:bottom="1440" w:left="1797" w:header="709" w:footer="709" w:gutter="0"/>
          <w:cols w:space="708"/>
          <w:vAlign w:val="both"/>
          <w:docGrid w:linePitch="360"/>
        </w:sectPr>
      </w:pPr>
      <w:r w:rsidRPr="00680E78">
        <w:rPr>
          <w:sz w:val="28"/>
          <w:lang w:val="fr-CA"/>
        </w:rPr>
        <w:t>Département de Génie Informatique et Logi</w:t>
      </w:r>
      <w:r w:rsidR="003A077B">
        <w:rPr>
          <w:sz w:val="28"/>
          <w:lang w:val="fr-CA"/>
        </w:rPr>
        <w:t>c</w:t>
      </w:r>
      <w:r w:rsidR="008638EF">
        <w:rPr>
          <w:sz w:val="28"/>
          <w:lang w:val="fr-CA"/>
        </w:rPr>
        <w:t>iel</w:t>
      </w:r>
      <w:r w:rsidR="008638EF">
        <w:rPr>
          <w:sz w:val="28"/>
          <w:lang w:val="fr-CA"/>
        </w:rPr>
        <w:br/>
        <w:t>Polytechnique de Montréal</w:t>
      </w:r>
      <w:r w:rsidR="008638EF">
        <w:rPr>
          <w:sz w:val="28"/>
          <w:lang w:val="fr-CA"/>
        </w:rPr>
        <w:br/>
        <w:t>26</w:t>
      </w:r>
      <w:r w:rsidRPr="00680E78">
        <w:rPr>
          <w:sz w:val="28"/>
          <w:lang w:val="fr-CA"/>
        </w:rPr>
        <w:t xml:space="preserve"> </w:t>
      </w:r>
      <w:r w:rsidR="008638EF">
        <w:rPr>
          <w:sz w:val="28"/>
          <w:lang w:val="fr-CA"/>
        </w:rPr>
        <w:t>Novembre</w:t>
      </w:r>
      <w:r w:rsidRPr="00680E78">
        <w:rPr>
          <w:sz w:val="28"/>
          <w:lang w:val="fr-CA"/>
        </w:rPr>
        <w:t xml:space="preserve"> 2018</w:t>
      </w:r>
    </w:p>
    <w:p w14:paraId="4799D8A6" w14:textId="77777777" w:rsidR="008F11B3" w:rsidRDefault="008F11B3" w:rsidP="008C1BBE">
      <w:pPr>
        <w:pStyle w:val="Titre1"/>
        <w:spacing w:line="276" w:lineRule="auto"/>
        <w:rPr>
          <w:lang w:val="fr-CA"/>
        </w:rPr>
      </w:pPr>
      <w:r>
        <w:rPr>
          <w:lang w:val="fr-CA"/>
        </w:rPr>
        <w:lastRenderedPageBreak/>
        <w:t>Mise en contexte</w:t>
      </w:r>
    </w:p>
    <w:p w14:paraId="1B0D6AC8" w14:textId="6242C42F" w:rsidR="00D659B1" w:rsidRDefault="00D659B1" w:rsidP="008C1BBE">
      <w:pPr>
        <w:spacing w:line="276" w:lineRule="auto"/>
      </w:pPr>
    </w:p>
    <w:p w14:paraId="678E1EE0" w14:textId="3782B701" w:rsidR="006975AA" w:rsidRDefault="00D659B1" w:rsidP="008638EF">
      <w:pPr>
        <w:pStyle w:val="Titre1"/>
      </w:pPr>
      <w:r>
        <w:t>Pertinence des jeux de tests</w:t>
      </w:r>
    </w:p>
    <w:p w14:paraId="2CB380C0" w14:textId="77777777" w:rsidR="008638EF" w:rsidRPr="008638EF" w:rsidRDefault="008638EF" w:rsidP="008638EF"/>
    <w:tbl>
      <w:tblPr>
        <w:tblStyle w:val="Grilledutableau"/>
        <w:tblW w:w="8630" w:type="dxa"/>
        <w:tblLook w:val="04A0" w:firstRow="1" w:lastRow="0" w:firstColumn="1" w:lastColumn="0" w:noHBand="0" w:noVBand="1"/>
      </w:tblPr>
      <w:tblGrid>
        <w:gridCol w:w="704"/>
        <w:gridCol w:w="4111"/>
        <w:gridCol w:w="3815"/>
      </w:tblGrid>
      <w:tr w:rsidR="008638EF" w:rsidRPr="00BC0989" w14:paraId="05F83B6B" w14:textId="77777777" w:rsidTr="00D10145">
        <w:tc>
          <w:tcPr>
            <w:tcW w:w="704" w:type="dxa"/>
            <w:vAlign w:val="center"/>
          </w:tcPr>
          <w:p w14:paraId="2B99BB7F" w14:textId="77777777" w:rsidR="008638EF" w:rsidRPr="00BC0989" w:rsidRDefault="008638EF" w:rsidP="00D10145">
            <w:pPr>
              <w:jc w:val="center"/>
              <w:rPr>
                <w:b/>
                <w:sz w:val="28"/>
                <w:lang w:val="en-US"/>
              </w:rPr>
            </w:pPr>
            <w:r w:rsidRPr="00BC0989">
              <w:rPr>
                <w:b/>
                <w:sz w:val="28"/>
                <w:lang w:val="en-US"/>
              </w:rPr>
              <w:t>#</w:t>
            </w:r>
          </w:p>
        </w:tc>
        <w:tc>
          <w:tcPr>
            <w:tcW w:w="4111" w:type="dxa"/>
            <w:vAlign w:val="center"/>
          </w:tcPr>
          <w:p w14:paraId="43BAB148" w14:textId="77777777" w:rsidR="008638EF" w:rsidRPr="00BC0989" w:rsidRDefault="008638EF" w:rsidP="00D10145">
            <w:pPr>
              <w:jc w:val="center"/>
              <w:rPr>
                <w:b/>
                <w:sz w:val="28"/>
                <w:lang w:val="en-US"/>
              </w:rPr>
            </w:pPr>
            <w:r w:rsidRPr="00BC0989">
              <w:rPr>
                <w:b/>
                <w:sz w:val="28"/>
                <w:lang w:val="en-US"/>
              </w:rPr>
              <w:t>Nom de classe</w:t>
            </w:r>
          </w:p>
        </w:tc>
        <w:tc>
          <w:tcPr>
            <w:tcW w:w="3815" w:type="dxa"/>
            <w:vAlign w:val="center"/>
          </w:tcPr>
          <w:p w14:paraId="6C2FEF32" w14:textId="77777777" w:rsidR="008638EF" w:rsidRPr="00BC0989" w:rsidRDefault="008638EF" w:rsidP="00D10145">
            <w:pPr>
              <w:jc w:val="center"/>
              <w:rPr>
                <w:b/>
                <w:sz w:val="28"/>
                <w:lang w:val="en-US"/>
              </w:rPr>
            </w:pPr>
            <w:r w:rsidRPr="00BC0989">
              <w:rPr>
                <w:b/>
                <w:sz w:val="28"/>
                <w:lang w:val="en-US"/>
              </w:rPr>
              <w:t>CFW</w:t>
            </w:r>
          </w:p>
        </w:tc>
      </w:tr>
      <w:tr w:rsidR="008638EF" w:rsidRPr="00BC0989" w14:paraId="040DAFBC" w14:textId="77777777" w:rsidTr="00D10145">
        <w:tc>
          <w:tcPr>
            <w:tcW w:w="704" w:type="dxa"/>
            <w:vAlign w:val="center"/>
          </w:tcPr>
          <w:p w14:paraId="1F0C1ADD" w14:textId="77777777" w:rsidR="008638EF" w:rsidRPr="00BC0989" w:rsidRDefault="008638EF" w:rsidP="00D10145">
            <w:pPr>
              <w:jc w:val="center"/>
              <w:rPr>
                <w:b/>
                <w:sz w:val="28"/>
                <w:lang w:val="en-US"/>
              </w:rPr>
            </w:pPr>
            <w:r w:rsidRPr="00BC0989"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4111" w:type="dxa"/>
            <w:vAlign w:val="center"/>
          </w:tcPr>
          <w:p w14:paraId="2E6F6375" w14:textId="77777777" w:rsidR="008638EF" w:rsidRPr="00BC0989" w:rsidRDefault="008638EF" w:rsidP="00D10145">
            <w:pPr>
              <w:rPr>
                <w:lang w:val="en-US"/>
              </w:rPr>
            </w:pPr>
            <w:r w:rsidRPr="00BC0989">
              <w:rPr>
                <w:lang w:val="en-US"/>
              </w:rPr>
              <w:t>LinkedList</w:t>
            </w:r>
          </w:p>
        </w:tc>
        <w:tc>
          <w:tcPr>
            <w:tcW w:w="3815" w:type="dxa"/>
            <w:vAlign w:val="center"/>
          </w:tcPr>
          <w:p w14:paraId="02474AD0" w14:textId="77777777" w:rsidR="008638EF" w:rsidRPr="00BC0989" w:rsidRDefault="008638EF" w:rsidP="00D10145">
            <w:pPr>
              <w:jc w:val="center"/>
              <w:rPr>
                <w:lang w:val="en-US"/>
              </w:rPr>
            </w:pPr>
          </w:p>
        </w:tc>
      </w:tr>
      <w:tr w:rsidR="008638EF" w:rsidRPr="00BC0989" w14:paraId="440022D8" w14:textId="77777777" w:rsidTr="00D10145">
        <w:tc>
          <w:tcPr>
            <w:tcW w:w="704" w:type="dxa"/>
            <w:vAlign w:val="center"/>
          </w:tcPr>
          <w:p w14:paraId="1C1B6C2F" w14:textId="77777777" w:rsidR="008638EF" w:rsidRPr="00BC0989" w:rsidRDefault="008638EF" w:rsidP="00D10145">
            <w:pPr>
              <w:jc w:val="center"/>
              <w:rPr>
                <w:b/>
                <w:sz w:val="28"/>
                <w:lang w:val="en-US"/>
              </w:rPr>
            </w:pPr>
            <w:r w:rsidRPr="00BC0989">
              <w:rPr>
                <w:b/>
                <w:sz w:val="28"/>
                <w:lang w:val="en-US"/>
              </w:rPr>
              <w:t>2</w:t>
            </w:r>
          </w:p>
        </w:tc>
        <w:tc>
          <w:tcPr>
            <w:tcW w:w="4111" w:type="dxa"/>
            <w:vAlign w:val="center"/>
          </w:tcPr>
          <w:p w14:paraId="631209F9" w14:textId="77777777" w:rsidR="008638EF" w:rsidRPr="00BC0989" w:rsidRDefault="008638EF" w:rsidP="00D10145">
            <w:pPr>
              <w:rPr>
                <w:lang w:val="en-US"/>
              </w:rPr>
            </w:pPr>
            <w:r w:rsidRPr="00BC0989">
              <w:rPr>
                <w:lang w:val="en-US"/>
              </w:rPr>
              <w:t>LinkedListInterface</w:t>
            </w:r>
          </w:p>
        </w:tc>
        <w:tc>
          <w:tcPr>
            <w:tcW w:w="3815" w:type="dxa"/>
            <w:vAlign w:val="center"/>
          </w:tcPr>
          <w:p w14:paraId="46158E47" w14:textId="77777777" w:rsidR="008638EF" w:rsidRPr="00BC0989" w:rsidRDefault="008638EF" w:rsidP="00D10145">
            <w:pPr>
              <w:jc w:val="center"/>
              <w:rPr>
                <w:lang w:val="en-US"/>
              </w:rPr>
            </w:pPr>
            <w:r w:rsidRPr="00BC0989">
              <w:rPr>
                <w:lang w:val="en-US"/>
              </w:rPr>
              <w:t>1</w:t>
            </w:r>
          </w:p>
        </w:tc>
      </w:tr>
      <w:tr w:rsidR="008638EF" w:rsidRPr="00BC0989" w14:paraId="63154BDC" w14:textId="77777777" w:rsidTr="00D10145">
        <w:tc>
          <w:tcPr>
            <w:tcW w:w="704" w:type="dxa"/>
            <w:vAlign w:val="center"/>
          </w:tcPr>
          <w:p w14:paraId="54458545" w14:textId="77777777" w:rsidR="008638EF" w:rsidRPr="00BC0989" w:rsidRDefault="008638EF" w:rsidP="00D10145">
            <w:pPr>
              <w:jc w:val="center"/>
              <w:rPr>
                <w:b/>
                <w:sz w:val="28"/>
                <w:lang w:val="en-US"/>
              </w:rPr>
            </w:pPr>
            <w:r w:rsidRPr="00BC0989">
              <w:rPr>
                <w:b/>
                <w:sz w:val="28"/>
                <w:lang w:val="en-US"/>
              </w:rPr>
              <w:t>3</w:t>
            </w:r>
          </w:p>
        </w:tc>
        <w:tc>
          <w:tcPr>
            <w:tcW w:w="4111" w:type="dxa"/>
            <w:vAlign w:val="center"/>
          </w:tcPr>
          <w:p w14:paraId="0A1688E1" w14:textId="77777777" w:rsidR="008638EF" w:rsidRPr="00BC0989" w:rsidRDefault="008638EF" w:rsidP="00D10145">
            <w:pPr>
              <w:rPr>
                <w:lang w:val="en-US"/>
              </w:rPr>
            </w:pPr>
            <w:r w:rsidRPr="00BC0989">
              <w:rPr>
                <w:lang w:val="en-US"/>
              </w:rPr>
              <w:t>MyList</w:t>
            </w:r>
          </w:p>
        </w:tc>
        <w:tc>
          <w:tcPr>
            <w:tcW w:w="3815" w:type="dxa"/>
            <w:vAlign w:val="center"/>
          </w:tcPr>
          <w:p w14:paraId="1D8DC6EE" w14:textId="77777777" w:rsidR="008638EF" w:rsidRPr="00BC0989" w:rsidRDefault="008638EF" w:rsidP="00D10145">
            <w:pPr>
              <w:jc w:val="center"/>
              <w:rPr>
                <w:lang w:val="en-US"/>
              </w:rPr>
            </w:pPr>
            <w:r w:rsidRPr="00BC0989">
              <w:rPr>
                <w:lang w:val="en-US"/>
              </w:rPr>
              <w:t>1</w:t>
            </w:r>
          </w:p>
        </w:tc>
      </w:tr>
      <w:tr w:rsidR="008638EF" w:rsidRPr="00BC0989" w14:paraId="05A40645" w14:textId="77777777" w:rsidTr="00D10145">
        <w:tc>
          <w:tcPr>
            <w:tcW w:w="704" w:type="dxa"/>
            <w:vAlign w:val="center"/>
          </w:tcPr>
          <w:p w14:paraId="430C27FD" w14:textId="77777777" w:rsidR="008638EF" w:rsidRPr="00BC0989" w:rsidRDefault="008638EF" w:rsidP="00D10145">
            <w:pPr>
              <w:jc w:val="center"/>
              <w:rPr>
                <w:b/>
                <w:sz w:val="28"/>
                <w:lang w:val="en-US"/>
              </w:rPr>
            </w:pPr>
            <w:r w:rsidRPr="00BC0989">
              <w:rPr>
                <w:b/>
                <w:sz w:val="28"/>
                <w:lang w:val="en-US"/>
              </w:rPr>
              <w:t>4</w:t>
            </w:r>
          </w:p>
        </w:tc>
        <w:tc>
          <w:tcPr>
            <w:tcW w:w="4111" w:type="dxa"/>
            <w:vAlign w:val="center"/>
          </w:tcPr>
          <w:p w14:paraId="4466F26C" w14:textId="77777777" w:rsidR="008638EF" w:rsidRPr="00BC0989" w:rsidRDefault="008638EF" w:rsidP="00D10145">
            <w:pPr>
              <w:rPr>
                <w:lang w:val="en-US"/>
              </w:rPr>
            </w:pPr>
            <w:r w:rsidRPr="00BC0989">
              <w:rPr>
                <w:lang w:val="en-US"/>
              </w:rPr>
              <w:t>MyListInterface</w:t>
            </w:r>
          </w:p>
        </w:tc>
        <w:tc>
          <w:tcPr>
            <w:tcW w:w="3815" w:type="dxa"/>
            <w:vAlign w:val="center"/>
          </w:tcPr>
          <w:p w14:paraId="3C6EE716" w14:textId="77777777" w:rsidR="008638EF" w:rsidRPr="00BC0989" w:rsidRDefault="008638EF" w:rsidP="00D10145">
            <w:pPr>
              <w:jc w:val="center"/>
              <w:rPr>
                <w:lang w:val="en-US"/>
              </w:rPr>
            </w:pPr>
            <w:r w:rsidRPr="00BC0989">
              <w:rPr>
                <w:lang w:val="en-US"/>
              </w:rPr>
              <w:t>1, 3</w:t>
            </w:r>
          </w:p>
        </w:tc>
      </w:tr>
      <w:tr w:rsidR="008638EF" w:rsidRPr="00BC0989" w14:paraId="14952C08" w14:textId="77777777" w:rsidTr="00D10145">
        <w:tc>
          <w:tcPr>
            <w:tcW w:w="704" w:type="dxa"/>
            <w:vAlign w:val="center"/>
          </w:tcPr>
          <w:p w14:paraId="00913F4A" w14:textId="77777777" w:rsidR="008638EF" w:rsidRPr="00BC0989" w:rsidRDefault="008638EF" w:rsidP="00D10145">
            <w:pPr>
              <w:jc w:val="center"/>
              <w:rPr>
                <w:b/>
                <w:sz w:val="28"/>
                <w:lang w:val="en-US"/>
              </w:rPr>
            </w:pPr>
            <w:r w:rsidRPr="00BC0989">
              <w:rPr>
                <w:b/>
                <w:sz w:val="28"/>
                <w:lang w:val="en-US"/>
              </w:rPr>
              <w:t>5</w:t>
            </w:r>
          </w:p>
        </w:tc>
        <w:tc>
          <w:tcPr>
            <w:tcW w:w="4111" w:type="dxa"/>
            <w:vAlign w:val="center"/>
          </w:tcPr>
          <w:p w14:paraId="5F35B287" w14:textId="77777777" w:rsidR="008638EF" w:rsidRPr="00BC0989" w:rsidRDefault="008638EF" w:rsidP="00D10145">
            <w:pPr>
              <w:rPr>
                <w:lang w:val="en-US"/>
              </w:rPr>
            </w:pPr>
            <w:r w:rsidRPr="00BC0989">
              <w:rPr>
                <w:lang w:val="en-US"/>
              </w:rPr>
              <w:t>Elem</w:t>
            </w:r>
          </w:p>
        </w:tc>
        <w:tc>
          <w:tcPr>
            <w:tcW w:w="3815" w:type="dxa"/>
            <w:vAlign w:val="center"/>
          </w:tcPr>
          <w:p w14:paraId="2A0ECB2C" w14:textId="77777777" w:rsidR="008638EF" w:rsidRPr="00BC0989" w:rsidRDefault="008638EF" w:rsidP="00D10145">
            <w:pPr>
              <w:jc w:val="center"/>
              <w:rPr>
                <w:lang w:val="en-US"/>
              </w:rPr>
            </w:pPr>
            <w:r w:rsidRPr="00BC0989">
              <w:rPr>
                <w:lang w:val="en-US"/>
              </w:rPr>
              <w:t>1, 3</w:t>
            </w:r>
          </w:p>
        </w:tc>
      </w:tr>
      <w:tr w:rsidR="008638EF" w:rsidRPr="00BC0989" w14:paraId="18703859" w14:textId="77777777" w:rsidTr="00D10145">
        <w:tc>
          <w:tcPr>
            <w:tcW w:w="704" w:type="dxa"/>
            <w:vAlign w:val="center"/>
          </w:tcPr>
          <w:p w14:paraId="39C6E89A" w14:textId="77777777" w:rsidR="008638EF" w:rsidRPr="00BC0989" w:rsidRDefault="008638EF" w:rsidP="00D10145">
            <w:pPr>
              <w:jc w:val="center"/>
              <w:rPr>
                <w:b/>
                <w:sz w:val="28"/>
                <w:lang w:val="en-US"/>
              </w:rPr>
            </w:pPr>
            <w:r w:rsidRPr="00BC0989">
              <w:rPr>
                <w:b/>
                <w:sz w:val="28"/>
                <w:lang w:val="en-US"/>
              </w:rPr>
              <w:t>6</w:t>
            </w:r>
          </w:p>
        </w:tc>
        <w:tc>
          <w:tcPr>
            <w:tcW w:w="4111" w:type="dxa"/>
            <w:vAlign w:val="center"/>
          </w:tcPr>
          <w:p w14:paraId="1ED6308B" w14:textId="77777777" w:rsidR="008638EF" w:rsidRPr="00BC0989" w:rsidRDefault="008638EF" w:rsidP="00D10145">
            <w:pPr>
              <w:rPr>
                <w:lang w:val="en-US"/>
              </w:rPr>
            </w:pPr>
            <w:r w:rsidRPr="00BC0989">
              <w:rPr>
                <w:lang w:val="en-US"/>
              </w:rPr>
              <w:t>SetCalculator</w:t>
            </w:r>
          </w:p>
        </w:tc>
        <w:tc>
          <w:tcPr>
            <w:tcW w:w="3815" w:type="dxa"/>
            <w:vAlign w:val="center"/>
          </w:tcPr>
          <w:p w14:paraId="1A10FABF" w14:textId="77777777" w:rsidR="008638EF" w:rsidRPr="00BC0989" w:rsidRDefault="008638EF" w:rsidP="00D10145">
            <w:pPr>
              <w:jc w:val="center"/>
              <w:rPr>
                <w:lang w:val="en-US"/>
              </w:rPr>
            </w:pPr>
            <w:r w:rsidRPr="00BC0989">
              <w:rPr>
                <w:lang w:val="en-US"/>
              </w:rPr>
              <w:t>1</w:t>
            </w:r>
          </w:p>
        </w:tc>
      </w:tr>
      <w:tr w:rsidR="008638EF" w14:paraId="30320E10" w14:textId="77777777" w:rsidTr="00D10145">
        <w:tc>
          <w:tcPr>
            <w:tcW w:w="704" w:type="dxa"/>
            <w:vAlign w:val="center"/>
          </w:tcPr>
          <w:p w14:paraId="242E6256" w14:textId="77777777" w:rsidR="008638EF" w:rsidRPr="0056528F" w:rsidRDefault="008638EF" w:rsidP="00D10145">
            <w:pPr>
              <w:jc w:val="center"/>
              <w:rPr>
                <w:b/>
                <w:sz w:val="28"/>
              </w:rPr>
            </w:pPr>
            <w:r w:rsidRPr="0056528F">
              <w:rPr>
                <w:b/>
                <w:sz w:val="28"/>
              </w:rPr>
              <w:t>7</w:t>
            </w:r>
          </w:p>
        </w:tc>
        <w:tc>
          <w:tcPr>
            <w:tcW w:w="4111" w:type="dxa"/>
            <w:vAlign w:val="center"/>
          </w:tcPr>
          <w:p w14:paraId="227F32F8" w14:textId="77777777" w:rsidR="008638EF" w:rsidRDefault="008638EF" w:rsidP="00D10145">
            <w:r>
              <w:t>SetCalculatorInterface</w:t>
            </w:r>
          </w:p>
        </w:tc>
        <w:tc>
          <w:tcPr>
            <w:tcW w:w="3815" w:type="dxa"/>
            <w:vAlign w:val="center"/>
          </w:tcPr>
          <w:p w14:paraId="04D310A4" w14:textId="77777777" w:rsidR="008638EF" w:rsidRDefault="008638EF" w:rsidP="00D10145">
            <w:pPr>
              <w:jc w:val="center"/>
            </w:pPr>
            <w:r>
              <w:t>1, 6</w:t>
            </w:r>
          </w:p>
        </w:tc>
      </w:tr>
    </w:tbl>
    <w:p w14:paraId="0B525548" w14:textId="77777777" w:rsidR="008638EF" w:rsidRDefault="008638EF" w:rsidP="008638EF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255"/>
        <w:gridCol w:w="5375"/>
      </w:tblGrid>
      <w:tr w:rsidR="008638EF" w14:paraId="3DDACED9" w14:textId="77777777" w:rsidTr="00D10145">
        <w:tc>
          <w:tcPr>
            <w:tcW w:w="1886" w:type="pct"/>
          </w:tcPr>
          <w:p w14:paraId="709E59FC" w14:textId="77777777" w:rsidR="008638EF" w:rsidRPr="00890603" w:rsidRDefault="008638EF" w:rsidP="00D10145">
            <w:pPr>
              <w:jc w:val="center"/>
              <w:rPr>
                <w:b/>
              </w:rPr>
            </w:pPr>
            <w:r w:rsidRPr="00890603">
              <w:rPr>
                <w:b/>
              </w:rPr>
              <w:t>Niveau de test</w:t>
            </w:r>
          </w:p>
        </w:tc>
        <w:tc>
          <w:tcPr>
            <w:tcW w:w="3114" w:type="pct"/>
          </w:tcPr>
          <w:p w14:paraId="05EF068C" w14:textId="77777777" w:rsidR="008638EF" w:rsidRPr="00890603" w:rsidRDefault="008638EF" w:rsidP="00D10145">
            <w:pPr>
              <w:jc w:val="center"/>
              <w:rPr>
                <w:b/>
              </w:rPr>
            </w:pPr>
            <w:r w:rsidRPr="00890603">
              <w:rPr>
                <w:b/>
              </w:rPr>
              <w:t>Classes</w:t>
            </w:r>
          </w:p>
        </w:tc>
      </w:tr>
      <w:tr w:rsidR="008638EF" w14:paraId="58D054C8" w14:textId="77777777" w:rsidTr="00D10145">
        <w:tc>
          <w:tcPr>
            <w:tcW w:w="1886" w:type="pct"/>
          </w:tcPr>
          <w:p w14:paraId="0E3E3832" w14:textId="77777777" w:rsidR="008638EF" w:rsidRPr="00890603" w:rsidRDefault="008638EF" w:rsidP="00D10145">
            <w:pPr>
              <w:jc w:val="center"/>
              <w:rPr>
                <w:b/>
              </w:rPr>
            </w:pPr>
            <w:r w:rsidRPr="00890603">
              <w:rPr>
                <w:b/>
              </w:rPr>
              <w:t>1</w:t>
            </w:r>
          </w:p>
        </w:tc>
        <w:tc>
          <w:tcPr>
            <w:tcW w:w="3114" w:type="pct"/>
          </w:tcPr>
          <w:p w14:paraId="03FE9615" w14:textId="77777777" w:rsidR="008638EF" w:rsidRDefault="008638EF" w:rsidP="00D10145">
            <w:pPr>
              <w:jc w:val="center"/>
            </w:pPr>
            <w:r>
              <w:t>2, 4, 5, 7</w:t>
            </w:r>
          </w:p>
        </w:tc>
      </w:tr>
      <w:tr w:rsidR="008638EF" w14:paraId="7F4F50D7" w14:textId="77777777" w:rsidTr="00D10145">
        <w:tc>
          <w:tcPr>
            <w:tcW w:w="1886" w:type="pct"/>
          </w:tcPr>
          <w:p w14:paraId="4B515C7D" w14:textId="77777777" w:rsidR="008638EF" w:rsidRPr="00890603" w:rsidRDefault="008638EF" w:rsidP="00D10145">
            <w:pPr>
              <w:jc w:val="center"/>
              <w:rPr>
                <w:b/>
              </w:rPr>
            </w:pPr>
            <w:r w:rsidRPr="00890603">
              <w:rPr>
                <w:b/>
              </w:rPr>
              <w:t>2</w:t>
            </w:r>
          </w:p>
        </w:tc>
        <w:tc>
          <w:tcPr>
            <w:tcW w:w="3114" w:type="pct"/>
          </w:tcPr>
          <w:p w14:paraId="0B560D77" w14:textId="77777777" w:rsidR="008638EF" w:rsidRDefault="008638EF" w:rsidP="00D10145">
            <w:pPr>
              <w:jc w:val="center"/>
            </w:pPr>
            <w:r>
              <w:t>3, 6</w:t>
            </w:r>
          </w:p>
        </w:tc>
      </w:tr>
      <w:tr w:rsidR="008638EF" w14:paraId="7C753517" w14:textId="77777777" w:rsidTr="00D10145">
        <w:tc>
          <w:tcPr>
            <w:tcW w:w="1886" w:type="pct"/>
          </w:tcPr>
          <w:p w14:paraId="20DD344E" w14:textId="77777777" w:rsidR="008638EF" w:rsidRPr="00890603" w:rsidRDefault="008638EF" w:rsidP="00D10145">
            <w:pPr>
              <w:jc w:val="center"/>
              <w:rPr>
                <w:b/>
              </w:rPr>
            </w:pPr>
            <w:r w:rsidRPr="00890603">
              <w:rPr>
                <w:b/>
              </w:rPr>
              <w:t>3</w:t>
            </w:r>
          </w:p>
        </w:tc>
        <w:tc>
          <w:tcPr>
            <w:tcW w:w="3114" w:type="pct"/>
          </w:tcPr>
          <w:p w14:paraId="612C52E6" w14:textId="77777777" w:rsidR="008638EF" w:rsidRDefault="008638EF" w:rsidP="00D10145">
            <w:pPr>
              <w:jc w:val="center"/>
            </w:pPr>
            <w:r>
              <w:t>1</w:t>
            </w:r>
          </w:p>
        </w:tc>
      </w:tr>
    </w:tbl>
    <w:p w14:paraId="20D878A9" w14:textId="77777777" w:rsidR="008638EF" w:rsidRPr="008638EF" w:rsidRDefault="008638EF" w:rsidP="008638EF"/>
    <w:sectPr w:rsidR="008638EF" w:rsidRPr="008638EF" w:rsidSect="006D68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2DDAF" w14:textId="77777777" w:rsidR="00F71030" w:rsidRDefault="00F71030" w:rsidP="00D823AD">
      <w:r>
        <w:separator/>
      </w:r>
    </w:p>
  </w:endnote>
  <w:endnote w:type="continuationSeparator" w:id="0">
    <w:p w14:paraId="7518F4AB" w14:textId="77777777" w:rsidR="00F71030" w:rsidRDefault="00F71030" w:rsidP="00D8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7BFCD" w14:textId="77777777" w:rsidR="00F71030" w:rsidRDefault="00F71030" w:rsidP="00D823AD">
      <w:r>
        <w:separator/>
      </w:r>
    </w:p>
  </w:footnote>
  <w:footnote w:type="continuationSeparator" w:id="0">
    <w:p w14:paraId="73B1E999" w14:textId="77777777" w:rsidR="00F71030" w:rsidRDefault="00F71030" w:rsidP="00D82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942B1"/>
    <w:multiLevelType w:val="hybridMultilevel"/>
    <w:tmpl w:val="C1DE02E4"/>
    <w:lvl w:ilvl="0" w:tplc="BC7A1428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5AA"/>
    <w:rsid w:val="00244768"/>
    <w:rsid w:val="002F6D70"/>
    <w:rsid w:val="002F7DE4"/>
    <w:rsid w:val="003A077B"/>
    <w:rsid w:val="00420B3F"/>
    <w:rsid w:val="004A623D"/>
    <w:rsid w:val="004E5690"/>
    <w:rsid w:val="005D0406"/>
    <w:rsid w:val="00621DF9"/>
    <w:rsid w:val="006629DB"/>
    <w:rsid w:val="006975AA"/>
    <w:rsid w:val="006D6873"/>
    <w:rsid w:val="008638EF"/>
    <w:rsid w:val="008C1BBE"/>
    <w:rsid w:val="008F11B3"/>
    <w:rsid w:val="009A157B"/>
    <w:rsid w:val="00AC2E12"/>
    <w:rsid w:val="00AE2C53"/>
    <w:rsid w:val="00BC49BC"/>
    <w:rsid w:val="00BF37BF"/>
    <w:rsid w:val="00C301EC"/>
    <w:rsid w:val="00C4151E"/>
    <w:rsid w:val="00D659B1"/>
    <w:rsid w:val="00D823AD"/>
    <w:rsid w:val="00D85A72"/>
    <w:rsid w:val="00E64B37"/>
    <w:rsid w:val="00EC0406"/>
    <w:rsid w:val="00F71030"/>
    <w:rsid w:val="00FE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718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5AA"/>
  </w:style>
  <w:style w:type="paragraph" w:styleId="Titre1">
    <w:name w:val="heading 1"/>
    <w:basedOn w:val="Normal"/>
    <w:next w:val="Normal"/>
    <w:link w:val="Titre1Car"/>
    <w:uiPriority w:val="9"/>
    <w:qFormat/>
    <w:rsid w:val="006975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75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C2E1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301EC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unhideWhenUsed/>
    <w:rsid w:val="00D823AD"/>
  </w:style>
  <w:style w:type="character" w:customStyle="1" w:styleId="NotedebasdepageCar">
    <w:name w:val="Note de bas de page Car"/>
    <w:basedOn w:val="Policepardfaut"/>
    <w:link w:val="Notedebasdepage"/>
    <w:uiPriority w:val="99"/>
    <w:rsid w:val="00D823AD"/>
  </w:style>
  <w:style w:type="character" w:styleId="Appelnotedebasdep">
    <w:name w:val="footnote reference"/>
    <w:basedOn w:val="Policepardfaut"/>
    <w:uiPriority w:val="99"/>
    <w:unhideWhenUsed/>
    <w:rsid w:val="00D823AD"/>
    <w:rPr>
      <w:vertAlign w:val="superscript"/>
    </w:rPr>
  </w:style>
  <w:style w:type="table" w:styleId="Grilledutableau">
    <w:name w:val="Table Grid"/>
    <w:basedOn w:val="TableauNormal"/>
    <w:uiPriority w:val="39"/>
    <w:rsid w:val="008638EF"/>
    <w:rPr>
      <w:sz w:val="22"/>
      <w:szCs w:val="22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FEDB6F-3E37-484E-83EE-0CA1BB292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3945D47D.dotm</Template>
  <TotalTime>1</TotalTime>
  <Pages>2</Pages>
  <Words>74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Mise en contexte</vt:lpstr>
      <vt:lpstr>Pertinence des jeux de tests</vt:lpstr>
    </vt:vector>
  </TitlesOfParts>
  <Company>EPM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Marc-Andre Jolicoeur</dc:creator>
  <cp:keywords/>
  <dc:description/>
  <cp:lastModifiedBy>Marc-André </cp:lastModifiedBy>
  <cp:revision>2</cp:revision>
  <dcterms:created xsi:type="dcterms:W3CDTF">2018-11-19T16:47:00Z</dcterms:created>
  <dcterms:modified xsi:type="dcterms:W3CDTF">2018-11-19T16:47:00Z</dcterms:modified>
</cp:coreProperties>
</file>